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5C27BD" w:rsidP="005C27B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Cubículo del Docent</w:t>
            </w:r>
            <w:r w:rsidR="00943841">
              <w:rPr>
                <w:rFonts w:ascii="Arial" w:hAnsi="Arial" w:cs="Arial"/>
              </w:rPr>
              <w:t>e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2287C" w:rsidRPr="00D9296E" w:rsidRDefault="005C27BD" w:rsidP="004228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42287C">
              <w:rPr>
                <w:rFonts w:ascii="Arial" w:hAnsi="Arial" w:cs="Arial"/>
              </w:rPr>
              <w:t>/09/2014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42287C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5C27BD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C27BD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Levantamiento de requerimientos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C27BD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15:04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8B19CD" w:rsidRDefault="00336AEA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 Moya Gonzá</w:t>
            </w:r>
            <w:r w:rsidR="008B19CD">
              <w:rPr>
                <w:rFonts w:ascii="Arial" w:hAnsi="Arial" w:cs="Arial"/>
              </w:rPr>
              <w:t>le</w:t>
            </w:r>
            <w:r>
              <w:rPr>
                <w:rFonts w:ascii="Arial" w:hAnsi="Arial" w:cs="Arial"/>
              </w:rPr>
              <w:t>z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8B19CD" w:rsidRDefault="005C27B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</w:tcPr>
          <w:p w:rsidR="00477622" w:rsidRPr="00E510C4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  <w:tr w:rsidR="008B19CD" w:rsidRPr="00E510C4" w:rsidTr="003928E4">
        <w:tc>
          <w:tcPr>
            <w:tcW w:w="3949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  <w:bookmarkStart w:id="0" w:name="_GoBack"/>
            <w:bookmarkEnd w:id="0"/>
            <w:r>
              <w:rPr>
                <w:rFonts w:ascii="Arial" w:hAnsi="Arial" w:cs="Arial"/>
              </w:rPr>
              <w:t>sarrollador</w:t>
            </w:r>
          </w:p>
        </w:tc>
      </w:tr>
      <w:tr w:rsidR="008B19CD" w:rsidRPr="00E510C4" w:rsidTr="003928E4">
        <w:tc>
          <w:tcPr>
            <w:tcW w:w="3949" w:type="pct"/>
          </w:tcPr>
          <w:p w:rsidR="008B19CD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Brenda Mariana</w:t>
            </w:r>
            <w:r w:rsidR="00553DA7">
              <w:rPr>
                <w:rFonts w:ascii="Arial" w:hAnsi="Arial" w:cs="Arial"/>
              </w:rPr>
              <w:t xml:space="preserve"> Martínez Moreno</w:t>
            </w:r>
          </w:p>
        </w:tc>
        <w:tc>
          <w:tcPr>
            <w:tcW w:w="1051" w:type="pct"/>
          </w:tcPr>
          <w:p w:rsidR="008B19CD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B951AA" w:rsidRPr="00E510C4" w:rsidTr="003928E4">
        <w:tc>
          <w:tcPr>
            <w:tcW w:w="3949" w:type="pct"/>
          </w:tcPr>
          <w:p w:rsidR="00B951AA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  <w:tc>
          <w:tcPr>
            <w:tcW w:w="1051" w:type="pct"/>
          </w:tcPr>
          <w:p w:rsidR="00B951AA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</w:tbl>
    <w:p w:rsidR="00477622" w:rsidRDefault="00477622" w:rsidP="004411FC">
      <w:pPr>
        <w:rPr>
          <w:rFonts w:ascii="Arial" w:hAnsi="Arial" w:cs="Arial"/>
        </w:rPr>
      </w:pPr>
    </w:p>
    <w:p w:rsidR="00336AEA" w:rsidRDefault="00336AEA" w:rsidP="004411FC">
      <w:pPr>
        <w:rPr>
          <w:rFonts w:ascii="Arial" w:hAnsi="Arial" w:cs="Arial"/>
        </w:rPr>
      </w:pPr>
      <w:r>
        <w:rPr>
          <w:rFonts w:ascii="Arial" w:hAnsi="Arial" w:cs="Arial"/>
        </w:rPr>
        <w:t>Desarrollo:</w:t>
      </w:r>
    </w:p>
    <w:p w:rsidR="00336AEA" w:rsidRDefault="00336AEA" w:rsidP="004411FC">
      <w:pPr>
        <w:rPr>
          <w:rFonts w:ascii="Arial" w:hAnsi="Arial" w:cs="Arial"/>
        </w:rPr>
      </w:pPr>
      <w:r>
        <w:rPr>
          <w:rFonts w:ascii="Arial" w:hAnsi="Arial" w:cs="Arial"/>
        </w:rPr>
        <w:t>En la entrevista se trataron los siguientes puntos</w:t>
      </w:r>
      <w:r w:rsidR="001348A5">
        <w:rPr>
          <w:rFonts w:ascii="Arial" w:hAnsi="Arial" w:cs="Arial"/>
        </w:rPr>
        <w:t xml:space="preserve"> con respecto a los campos y datos en general para la realización del proyecto del inventario</w:t>
      </w:r>
      <w:r>
        <w:rPr>
          <w:rFonts w:ascii="Arial" w:hAnsi="Arial" w:cs="Arial"/>
        </w:rPr>
        <w:t>:</w:t>
      </w:r>
    </w:p>
    <w:p w:rsidR="00336AEA" w:rsidRDefault="00336AEA" w:rsidP="004411FC">
      <w:pPr>
        <w:rPr>
          <w:rFonts w:ascii="Arial" w:hAnsi="Arial" w:cs="Arial"/>
        </w:rPr>
      </w:pPr>
    </w:p>
    <w:p w:rsidR="001348A5" w:rsidRDefault="001348A5" w:rsidP="001348A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Consumibles: Cada consumible deberá registrarse con estos datos: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Item</w:t>
      </w:r>
      <w:proofErr w:type="spellEnd"/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N° de serie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Cantidad, la cual tendrá cuatro opciones para su captura: cantidad en litros, kilogramos, metros o unidades.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Costo por unidad</w:t>
      </w:r>
    </w:p>
    <w:p w:rsidR="001348A5" w:rsidRDefault="001348A5" w:rsidP="001348A5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p w:rsidR="001348A5" w:rsidRDefault="001348A5" w:rsidP="001348A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Mobiliario: </w:t>
      </w:r>
      <w:r w:rsidR="00184EDA">
        <w:rPr>
          <w:rFonts w:ascii="Arial" w:hAnsi="Arial" w:cs="Arial"/>
        </w:rPr>
        <w:t>Esta sección es muy parecida a la de consumibles, salvo por algunos campos.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Item</w:t>
      </w:r>
      <w:proofErr w:type="spellEnd"/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N° de serie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Estado, que tendrá varias opciones: dañado, en mantenimiento, préstamo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N° de registro del IPN</w:t>
      </w:r>
    </w:p>
    <w:p w:rsidR="00184EDA" w:rsidRDefault="00184EDA" w:rsidP="00184ED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Usuarios: Los datos y acciones varían dependiendo del usuario. A continuación se muestran los tipos de usuarios, seguidos de sus permisos.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Técnico: Lectura, Edición del estado del producto.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Jefe de laboratorio: Agregar o Eliminar un registro.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Directivo: Tiene todos los permisos, además será capaz de generar la clave con la cual podrán ingresar todos los usuarios.</w:t>
      </w:r>
    </w:p>
    <w:p w:rsidR="00184EDA" w:rsidRDefault="00184EDA" w:rsidP="00184ED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Reporte: Se mencionó que cada cierto tiempo se pide un reporte, que generará el programa, </w:t>
      </w:r>
      <w:r w:rsidR="002C3ECF">
        <w:rPr>
          <w:rFonts w:ascii="Arial" w:hAnsi="Arial" w:cs="Arial"/>
        </w:rPr>
        <w:t>dicho</w:t>
      </w:r>
      <w:r>
        <w:rPr>
          <w:rFonts w:ascii="Arial" w:hAnsi="Arial" w:cs="Arial"/>
        </w:rPr>
        <w:t xml:space="preserve"> consta de los siguientes puntos.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Deberá mostrar todos los campos del inventario.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Fecha.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El usuario que lo genera.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Clasificación: mecánico, eléctrico, electrónico o instrumentación.</w:t>
      </w:r>
    </w:p>
    <w:p w:rsidR="00184EDA" w:rsidRDefault="00184EDA" w:rsidP="00184ED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Tipos de búsqueda:</w:t>
      </w:r>
    </w:p>
    <w:p w:rsidR="00184EDA" w:rsidRP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Estado (dañado, en mantenimiento, préstamo</w:t>
      </w:r>
      <w:r w:rsidRPr="00184EDA">
        <w:rPr>
          <w:rFonts w:ascii="Arial" w:hAnsi="Arial" w:cs="Arial"/>
        </w:rPr>
        <w:t>)</w:t>
      </w:r>
    </w:p>
    <w:p w:rsidR="00184EDA" w:rsidRDefault="00184EDA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Proveedores, de acuerdo a la clasificación (mecánico, eléctrico, electrónico o instrumentación.)</w:t>
      </w:r>
    </w:p>
    <w:p w:rsidR="00184EDA" w:rsidRPr="00553DA7" w:rsidRDefault="00184EDA" w:rsidP="00553DA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Vales: Habrá </w:t>
      </w:r>
      <w:r w:rsidR="00667FA3">
        <w:rPr>
          <w:rFonts w:ascii="Arial" w:hAnsi="Arial" w:cs="Arial"/>
        </w:rPr>
        <w:t>vales de entrada, que se generarán cuando un artículo pres</w:t>
      </w:r>
      <w:r w:rsidR="00553DA7">
        <w:rPr>
          <w:rFonts w:ascii="Arial" w:hAnsi="Arial" w:cs="Arial"/>
        </w:rPr>
        <w:t>tado regrese o llegue uno nuevo; vales de salida</w:t>
      </w:r>
      <w:r w:rsidR="00667FA3" w:rsidRPr="00553DA7">
        <w:rPr>
          <w:rFonts w:ascii="Arial" w:hAnsi="Arial" w:cs="Arial"/>
        </w:rPr>
        <w:t xml:space="preserve"> cuand</w:t>
      </w:r>
      <w:r w:rsidR="00553DA7">
        <w:rPr>
          <w:rFonts w:ascii="Arial" w:hAnsi="Arial" w:cs="Arial"/>
        </w:rPr>
        <w:t>o un artículo sale de la unidad;</w:t>
      </w:r>
      <w:r w:rsidR="00667FA3" w:rsidRPr="00553DA7">
        <w:rPr>
          <w:rFonts w:ascii="Arial" w:hAnsi="Arial" w:cs="Arial"/>
        </w:rPr>
        <w:t xml:space="preserve"> vale</w:t>
      </w:r>
      <w:r w:rsidR="00553DA7">
        <w:rPr>
          <w:rFonts w:ascii="Arial" w:hAnsi="Arial" w:cs="Arial"/>
        </w:rPr>
        <w:t>s de préstamo</w:t>
      </w:r>
      <w:r w:rsidR="00667FA3" w:rsidRPr="00553DA7">
        <w:rPr>
          <w:rFonts w:ascii="Arial" w:hAnsi="Arial" w:cs="Arial"/>
        </w:rPr>
        <w:t xml:space="preserve"> si el artículo es prestado dentro de la unidad y se regresa el mismo día en el que se prestó. Estos vales tendrán los siguientes datos:</w:t>
      </w:r>
    </w:p>
    <w:p w:rsidR="00184EDA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Fecha – entrega o salida según sea el caso.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Tipo de vale (entrada, salida, préstamo).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Nombre del aparato.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Nombre de quien lo presta.</w:t>
      </w:r>
    </w:p>
    <w:p w:rsidR="00667FA3" w:rsidRDefault="00667FA3" w:rsidP="00184EDA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Nombre de quien se lo lleva.</w:t>
      </w:r>
    </w:p>
    <w:p w:rsidR="00667FA3" w:rsidRDefault="00667FA3" w:rsidP="00667FA3">
      <w:pPr>
        <w:rPr>
          <w:rFonts w:ascii="Arial" w:hAnsi="Arial" w:cs="Arial"/>
        </w:rPr>
      </w:pPr>
      <w:r>
        <w:rPr>
          <w:rFonts w:ascii="Arial" w:hAnsi="Arial" w:cs="Arial"/>
        </w:rPr>
        <w:t>Se mencionó también a los proveedores, pero no se cambió nada de lo que ya se tenía.</w:t>
      </w:r>
    </w:p>
    <w:p w:rsidR="00667FA3" w:rsidRPr="00667FA3" w:rsidRDefault="00667FA3" w:rsidP="00667FA3">
      <w:pPr>
        <w:rPr>
          <w:rFonts w:ascii="Arial" w:hAnsi="Arial" w:cs="Arial"/>
        </w:rPr>
      </w:pPr>
    </w:p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5C27B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los cambios pertinentes, de acuerdo a los requerimientos levantados.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5C27BD" w:rsidP="005C27BD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SYMONA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5C27B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levantaron requerimientos y se procederá a realizar el proyecto de software, tomando en cuenta el plan y lo acordado en la reunión.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E3" w:rsidRDefault="00DE55E3">
      <w:r>
        <w:separator/>
      </w:r>
    </w:p>
  </w:endnote>
  <w:endnote w:type="continuationSeparator" w:id="0">
    <w:p w:rsidR="00DE55E3" w:rsidRDefault="00DE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336AEA" w:rsidP="00336AEA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Inventario para el laboratorio de pesados</w:t>
          </w:r>
        </w:p>
      </w:tc>
      <w:tc>
        <w:tcPr>
          <w:tcW w:w="5056" w:type="dxa"/>
          <w:vAlign w:val="center"/>
        </w:tcPr>
        <w:p w:rsidR="002875A0" w:rsidRPr="00071E56" w:rsidRDefault="004D56F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53DA7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53DA7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E3" w:rsidRDefault="00DE55E3">
      <w:r>
        <w:separator/>
      </w:r>
    </w:p>
  </w:footnote>
  <w:footnote w:type="continuationSeparator" w:id="0">
    <w:p w:rsidR="00DE55E3" w:rsidRDefault="00DE5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336AEA" w:rsidP="00270E84">
          <w:pPr>
            <w:jc w:val="center"/>
            <w:rPr>
              <w:b/>
              <w:sz w:val="26"/>
              <w:szCs w:val="26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Minuta de entrevista con el cliente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FB1BD7"/>
    <w:multiLevelType w:val="hybridMultilevel"/>
    <w:tmpl w:val="690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7C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07798"/>
    <w:rsid w:val="00114A47"/>
    <w:rsid w:val="001163F0"/>
    <w:rsid w:val="00122B02"/>
    <w:rsid w:val="001272FE"/>
    <w:rsid w:val="001348A5"/>
    <w:rsid w:val="00146CF0"/>
    <w:rsid w:val="00150242"/>
    <w:rsid w:val="00172412"/>
    <w:rsid w:val="00176A16"/>
    <w:rsid w:val="00181870"/>
    <w:rsid w:val="00184EDA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1614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C3ECF"/>
    <w:rsid w:val="002E1B6C"/>
    <w:rsid w:val="002E2138"/>
    <w:rsid w:val="002E4736"/>
    <w:rsid w:val="002F148F"/>
    <w:rsid w:val="0030526D"/>
    <w:rsid w:val="003135E4"/>
    <w:rsid w:val="00321BDF"/>
    <w:rsid w:val="00326961"/>
    <w:rsid w:val="00336AEA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287C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3DA7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C27BD"/>
    <w:rsid w:val="005D382E"/>
    <w:rsid w:val="005E60D1"/>
    <w:rsid w:val="00605F7B"/>
    <w:rsid w:val="006137E6"/>
    <w:rsid w:val="006301DA"/>
    <w:rsid w:val="006305D6"/>
    <w:rsid w:val="0063197D"/>
    <w:rsid w:val="00634334"/>
    <w:rsid w:val="00635F43"/>
    <w:rsid w:val="00644C08"/>
    <w:rsid w:val="006467BB"/>
    <w:rsid w:val="00650D81"/>
    <w:rsid w:val="00667FA3"/>
    <w:rsid w:val="00675BB1"/>
    <w:rsid w:val="00683E9C"/>
    <w:rsid w:val="00695C1B"/>
    <w:rsid w:val="006D0F07"/>
    <w:rsid w:val="006D3AC1"/>
    <w:rsid w:val="006F55FF"/>
    <w:rsid w:val="006F7BC7"/>
    <w:rsid w:val="0070452C"/>
    <w:rsid w:val="00705C8E"/>
    <w:rsid w:val="00713088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0D5A"/>
    <w:rsid w:val="007E3DC1"/>
    <w:rsid w:val="007F4E52"/>
    <w:rsid w:val="00805AF5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B19CD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841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51AA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17B0"/>
    <w:rsid w:val="00D237B3"/>
    <w:rsid w:val="00D329FE"/>
    <w:rsid w:val="00D43857"/>
    <w:rsid w:val="00D53B58"/>
    <w:rsid w:val="00D7131A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D4A90"/>
    <w:rsid w:val="00DE0825"/>
    <w:rsid w:val="00DE55E3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quez\Documents\Mis%20documentos\QuintoSemestre\IngenieriadeSoftware\PrimerParcial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32F61-A093-4F3E-9BDE-6C9C46BE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</Template>
  <TotalTime>144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2652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account name</dc:creator>
  <cp:keywords/>
  <cp:lastModifiedBy>NANO RAMIREZ</cp:lastModifiedBy>
  <cp:revision>8</cp:revision>
  <cp:lastPrinted>2009-09-15T23:32:00Z</cp:lastPrinted>
  <dcterms:created xsi:type="dcterms:W3CDTF">2014-09-22T20:36:00Z</dcterms:created>
  <dcterms:modified xsi:type="dcterms:W3CDTF">2015-02-24T22:08:00Z</dcterms:modified>
</cp:coreProperties>
</file>